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Default="00B63BD9">
      <w:pPr>
        <w:pStyle w:val="Titel"/>
        <w:rPr>
          <w:lang w:val="de-DE"/>
        </w:rPr>
      </w:pPr>
      <w:r>
        <w:rPr>
          <w:lang w:val="de-DE"/>
        </w:rPr>
        <w:t>Projekt Pinnwand</w:t>
      </w:r>
    </w:p>
    <w:p w:rsidR="00B63BD9" w:rsidRDefault="00B63BD9" w:rsidP="00B63BD9">
      <w:pPr>
        <w:rPr>
          <w:lang w:val="de-DE"/>
        </w:rPr>
      </w:pPr>
      <w:r>
        <w:rPr>
          <w:lang w:val="de-DE"/>
        </w:rPr>
        <w:t>App-Entwicklung mit Datenbankzugriff unter Android</w:t>
      </w:r>
    </w:p>
    <w:p w:rsidR="00B63BD9" w:rsidRDefault="00B63BD9" w:rsidP="00B63BD9">
      <w:pPr>
        <w:rPr>
          <w:lang w:val="de-DE"/>
        </w:rPr>
      </w:pPr>
    </w:p>
    <w:p w:rsidR="00B63BD9" w:rsidRDefault="00B63BD9" w:rsidP="00B63BD9">
      <w:pPr>
        <w:rPr>
          <w:lang w:val="de-DE"/>
        </w:rPr>
      </w:pPr>
    </w:p>
    <w:p w:rsidR="00B63BD9" w:rsidRDefault="00B63BD9" w:rsidP="00B63BD9">
      <w:pPr>
        <w:rPr>
          <w:lang w:val="de-DE"/>
        </w:rPr>
      </w:pPr>
    </w:p>
    <w:p w:rsidR="00B63BD9" w:rsidRDefault="00B63BD9" w:rsidP="00B63BD9">
      <w:pPr>
        <w:pStyle w:val="KeinLeerraum"/>
        <w:rPr>
          <w:lang w:val="de-DE"/>
        </w:rPr>
      </w:pPr>
      <w:r>
        <w:rPr>
          <w:lang w:val="de-DE"/>
        </w:rPr>
        <w:t>HTW Berlin</w:t>
      </w:r>
    </w:p>
    <w:p w:rsidR="00B63BD9" w:rsidRDefault="00B63BD9" w:rsidP="00B63BD9">
      <w:pPr>
        <w:pStyle w:val="KeinLeerraum"/>
        <w:rPr>
          <w:lang w:val="de-DE"/>
        </w:rPr>
      </w:pPr>
      <w:r>
        <w:rPr>
          <w:lang w:val="de-DE"/>
        </w:rPr>
        <w:t>Embedded und mobile Datenbanken</w:t>
      </w:r>
    </w:p>
    <w:p w:rsidR="00B63BD9" w:rsidRDefault="00B63BD9" w:rsidP="00B63BD9">
      <w:pPr>
        <w:pStyle w:val="KeinLeerraum"/>
        <w:rPr>
          <w:lang w:val="de-DE"/>
        </w:rPr>
      </w:pPr>
      <w:r>
        <w:rPr>
          <w:lang w:val="de-DE"/>
        </w:rPr>
        <w:t>Dozent: Prof. Dr. Thomas Baar</w:t>
      </w:r>
    </w:p>
    <w:p w:rsidR="00B63BD9" w:rsidRDefault="00B63BD9" w:rsidP="00B63BD9">
      <w:pPr>
        <w:pStyle w:val="KeinLeerraum"/>
        <w:rPr>
          <w:lang w:val="de-DE"/>
        </w:rPr>
      </w:pPr>
      <w:r>
        <w:rPr>
          <w:lang w:val="de-DE"/>
        </w:rPr>
        <w:t>Teilnehmer: Hung Nguyen</w:t>
      </w:r>
      <w:r w:rsidR="0078714F">
        <w:rPr>
          <w:lang w:val="de-DE"/>
        </w:rPr>
        <w:t xml:space="preserve"> Minh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Anh</w:t>
      </w:r>
      <w:proofErr w:type="spellEnd"/>
      <w:r>
        <w:rPr>
          <w:lang w:val="de-DE"/>
        </w:rPr>
        <w:t xml:space="preserve"> Nguyen</w:t>
      </w:r>
      <w:r w:rsidR="0078714F">
        <w:rPr>
          <w:lang w:val="de-DE"/>
        </w:rPr>
        <w:t xml:space="preserve"> Hoang</w:t>
      </w:r>
      <w:r>
        <w:rPr>
          <w:lang w:val="de-DE"/>
        </w:rPr>
        <w:t xml:space="preserve">, Dennis </w:t>
      </w:r>
      <w:proofErr w:type="spellStart"/>
      <w:r>
        <w:rPr>
          <w:lang w:val="de-DE"/>
        </w:rPr>
        <w:t>Okos</w:t>
      </w:r>
      <w:proofErr w:type="spellEnd"/>
      <w:r>
        <w:rPr>
          <w:lang w:val="de-DE"/>
        </w:rPr>
        <w:t>, Eduard Rutz, Daniel Ruppel</w:t>
      </w:r>
    </w:p>
    <w:p w:rsidR="00B63BD9" w:rsidRDefault="00B63BD9" w:rsidP="00B63BD9">
      <w:pPr>
        <w:pStyle w:val="KeinLeerraum"/>
        <w:rPr>
          <w:lang w:val="de-DE"/>
        </w:rPr>
      </w:pPr>
    </w:p>
    <w:p w:rsidR="00B63BD9" w:rsidRDefault="00B63BD9" w:rsidP="00B63BD9">
      <w:pPr>
        <w:pStyle w:val="KeinLeerraum"/>
        <w:rPr>
          <w:lang w:val="de-DE"/>
        </w:rPr>
      </w:pPr>
    </w:p>
    <w:p w:rsidR="00B63BD9" w:rsidRDefault="00B63BD9" w:rsidP="00B63BD9">
      <w:pPr>
        <w:pStyle w:val="KeinLeerraum"/>
        <w:rPr>
          <w:lang w:val="de-DE"/>
        </w:rPr>
      </w:pPr>
    </w:p>
    <w:p w:rsidR="00B63BD9" w:rsidRDefault="00B63BD9" w:rsidP="00B63BD9">
      <w:pPr>
        <w:pStyle w:val="KeinLeerraum"/>
        <w:rPr>
          <w:lang w:val="de-DE"/>
        </w:rPr>
      </w:pPr>
    </w:p>
    <w:p w:rsidR="00B63BD9" w:rsidRDefault="00766B00" w:rsidP="00766B00">
      <w:pPr>
        <w:pStyle w:val="berschrift1"/>
        <w:rPr>
          <w:lang w:val="de-DE"/>
        </w:rPr>
      </w:pPr>
      <w:r>
        <w:rPr>
          <w:lang w:val="de-DE"/>
        </w:rPr>
        <w:t>Einleitung</w:t>
      </w:r>
    </w:p>
    <w:p w:rsidR="00766B00" w:rsidRDefault="00766B00" w:rsidP="00766B00">
      <w:pPr>
        <w:rPr>
          <w:lang w:val="de-DE"/>
        </w:rPr>
      </w:pPr>
      <w:r>
        <w:rPr>
          <w:lang w:val="de-DE"/>
        </w:rPr>
        <w:t>+++überprüfen+++</w:t>
      </w:r>
    </w:p>
    <w:p w:rsidR="00B63BD9" w:rsidRDefault="00766B00" w:rsidP="00B63BD9">
      <w:pPr>
        <w:pStyle w:val="KeinLeerraum"/>
        <w:rPr>
          <w:lang w:val="de-DE"/>
        </w:rPr>
      </w:pPr>
      <w:r>
        <w:rPr>
          <w:lang w:val="de-DE"/>
        </w:rPr>
        <w:t xml:space="preserve">Ziel dieses Projektes ist die Erstellung einer Android Applikation. Dabei soll über die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Programmieroberfläche zur Realisierung verwendet werden.</w:t>
      </w:r>
    </w:p>
    <w:p w:rsidR="00766B00" w:rsidRDefault="00766B00" w:rsidP="00B63BD9">
      <w:pPr>
        <w:pStyle w:val="KeinLeerraum"/>
        <w:rPr>
          <w:lang w:val="de-DE"/>
        </w:rPr>
      </w:pPr>
      <w:r>
        <w:rPr>
          <w:lang w:val="de-DE"/>
        </w:rPr>
        <w:t>Es wird eine Datenbank benutzt, um mithilfe der Applikation Änderungen vornehmen zu können oder Dateninhalte auszulesen.</w:t>
      </w:r>
    </w:p>
    <w:p w:rsidR="00766B00" w:rsidRPr="00B63BD9" w:rsidRDefault="00766B00" w:rsidP="00B63BD9">
      <w:pPr>
        <w:pStyle w:val="KeinLeerraum"/>
        <w:rPr>
          <w:lang w:val="de-DE"/>
        </w:rPr>
      </w:pPr>
    </w:p>
    <w:p w:rsidR="00C31645" w:rsidRPr="00825152" w:rsidRDefault="00B63BD9" w:rsidP="00825152">
      <w:pPr>
        <w:pStyle w:val="berschrift1"/>
        <w:rPr>
          <w:lang w:val="de-DE"/>
        </w:rPr>
      </w:pPr>
      <w:r>
        <w:rPr>
          <w:lang w:val="de-DE"/>
        </w:rPr>
        <w:t>Idee</w:t>
      </w:r>
    </w:p>
    <w:p w:rsidR="00766B00" w:rsidRDefault="00766B00" w:rsidP="00766B00">
      <w:pPr>
        <w:rPr>
          <w:lang w:val="de-DE"/>
        </w:rPr>
      </w:pPr>
      <w:r>
        <w:rPr>
          <w:lang w:val="de-DE"/>
        </w:rPr>
        <w:t>+++überprüfen+++</w:t>
      </w:r>
    </w:p>
    <w:p w:rsidR="00C31645" w:rsidRDefault="00B63BD9">
      <w:pPr>
        <w:rPr>
          <w:lang w:val="de-DE"/>
        </w:rPr>
      </w:pPr>
      <w:r>
        <w:rPr>
          <w:lang w:val="de-DE"/>
        </w:rPr>
        <w:t>Die Idee ist</w:t>
      </w:r>
      <w:r w:rsidR="002B69D9">
        <w:rPr>
          <w:lang w:val="de-DE"/>
        </w:rPr>
        <w:t xml:space="preserve"> es</w:t>
      </w:r>
      <w:r w:rsidR="0078714F">
        <w:rPr>
          <w:lang w:val="de-DE"/>
        </w:rPr>
        <w:t>,</w:t>
      </w:r>
      <w:r w:rsidR="002B69D9">
        <w:rPr>
          <w:lang w:val="de-DE"/>
        </w:rPr>
        <w:t xml:space="preserve"> eine Android App</w:t>
      </w:r>
      <w:r w:rsidR="00FA69F9">
        <w:rPr>
          <w:lang w:val="de-DE"/>
        </w:rPr>
        <w:t>likation</w:t>
      </w:r>
      <w:r w:rsidR="002B69D9">
        <w:rPr>
          <w:lang w:val="de-DE"/>
        </w:rPr>
        <w:t xml:space="preserve"> zu entwickeln</w:t>
      </w:r>
      <w:r w:rsidR="00FA69F9">
        <w:rPr>
          <w:lang w:val="de-DE"/>
        </w:rPr>
        <w:t>,</w:t>
      </w:r>
      <w:r w:rsidR="002B69D9">
        <w:rPr>
          <w:lang w:val="de-DE"/>
        </w:rPr>
        <w:t xml:space="preserve"> die </w:t>
      </w:r>
      <w:r w:rsidR="00FA69F9">
        <w:rPr>
          <w:lang w:val="de-DE"/>
        </w:rPr>
        <w:t>es uns ermöglicht sich als Nutzer innerhalb eines Forums mit anderen über Problemfragen auseinander zu setzen und seine Beiträge zu teilen</w:t>
      </w:r>
      <w:r w:rsidR="002B69D9">
        <w:rPr>
          <w:lang w:val="de-DE"/>
        </w:rPr>
        <w:t>.</w:t>
      </w:r>
    </w:p>
    <w:p w:rsidR="002B69D9" w:rsidRDefault="002B69D9">
      <w:pPr>
        <w:rPr>
          <w:lang w:val="de-DE"/>
        </w:rPr>
      </w:pPr>
    </w:p>
    <w:p w:rsidR="002B69D9" w:rsidRPr="00825152" w:rsidRDefault="002B69D9" w:rsidP="002B69D9">
      <w:pPr>
        <w:pStyle w:val="berschrift1"/>
        <w:rPr>
          <w:lang w:val="de-DE"/>
        </w:rPr>
      </w:pPr>
      <w:r>
        <w:rPr>
          <w:lang w:val="de-DE"/>
        </w:rPr>
        <w:t>Informelle Beschreibung</w:t>
      </w:r>
    </w:p>
    <w:p w:rsidR="007448E4" w:rsidRDefault="007448E4" w:rsidP="007448E4">
      <w:pPr>
        <w:pStyle w:val="KeinLeerraum"/>
        <w:rPr>
          <w:lang w:val="de-DE"/>
        </w:rPr>
      </w:pPr>
      <w:r>
        <w:rPr>
          <w:lang w:val="de-DE"/>
        </w:rPr>
        <w:t>+++</w:t>
      </w:r>
      <w:r w:rsidR="009B597D">
        <w:rPr>
          <w:lang w:val="de-DE"/>
        </w:rPr>
        <w:t>überprüfen</w:t>
      </w:r>
      <w:r>
        <w:rPr>
          <w:lang w:val="de-DE"/>
        </w:rPr>
        <w:t>+++</w:t>
      </w:r>
    </w:p>
    <w:p w:rsidR="00400C3F" w:rsidRDefault="00400C3F" w:rsidP="007448E4">
      <w:pPr>
        <w:pStyle w:val="KeinLeerraum"/>
        <w:rPr>
          <w:lang w:val="de-DE"/>
        </w:rPr>
      </w:pPr>
      <w:r>
        <w:rPr>
          <w:lang w:val="de-DE"/>
        </w:rPr>
        <w:t>Die Informelle Beschreibun</w:t>
      </w:r>
      <w:r w:rsidR="00FA69F9">
        <w:rPr>
          <w:lang w:val="de-DE"/>
        </w:rPr>
        <w:t xml:space="preserve">g wurde von uns selbst Verfasst, </w:t>
      </w:r>
      <w:r>
        <w:rPr>
          <w:lang w:val="de-DE"/>
        </w:rPr>
        <w:t>da die Pinnwand ein eigenes Projekt und kein Auftrag an uns ist.</w:t>
      </w:r>
    </w:p>
    <w:p w:rsidR="00400C3F" w:rsidRDefault="00400C3F" w:rsidP="007448E4">
      <w:pPr>
        <w:pStyle w:val="KeinLeerraum"/>
        <w:rPr>
          <w:lang w:val="de-DE"/>
        </w:rPr>
      </w:pPr>
    </w:p>
    <w:p w:rsidR="006848A2" w:rsidRDefault="0078714F" w:rsidP="007448E4">
      <w:pPr>
        <w:pStyle w:val="KeinLeerraum"/>
        <w:rPr>
          <w:lang w:val="de-DE"/>
        </w:rPr>
      </w:pPr>
      <w:r>
        <w:rPr>
          <w:lang w:val="de-DE"/>
        </w:rPr>
        <w:t>Die App wird mit einem Datenbankzugriff zu einer Zentral anliegenden Datenbank implementiert.</w:t>
      </w:r>
      <w:r>
        <w:rPr>
          <w:lang w:val="de-DE"/>
        </w:rPr>
        <w:br/>
        <w:t>Auf der Pinnwand gibt e</w:t>
      </w:r>
      <w:r w:rsidR="00A5377C">
        <w:rPr>
          <w:lang w:val="de-DE"/>
        </w:rPr>
        <w:t>s jeweils einzelne Themen(Threads</w:t>
      </w:r>
      <w:r>
        <w:rPr>
          <w:lang w:val="de-DE"/>
        </w:rPr>
        <w:t>) mit den dazugehör</w:t>
      </w:r>
      <w:r w:rsidR="00A5377C">
        <w:rPr>
          <w:lang w:val="de-DE"/>
        </w:rPr>
        <w:t>igen Kommentaren(Notizen</w:t>
      </w:r>
      <w:r w:rsidR="003E2494">
        <w:rPr>
          <w:lang w:val="de-DE"/>
        </w:rPr>
        <w:t xml:space="preserve">). </w:t>
      </w:r>
    </w:p>
    <w:p w:rsidR="007448E4" w:rsidRDefault="007448E4" w:rsidP="007448E4">
      <w:pPr>
        <w:pStyle w:val="KeinLeerraum"/>
        <w:rPr>
          <w:lang w:val="de-DE"/>
        </w:rPr>
      </w:pPr>
    </w:p>
    <w:p w:rsidR="007448E4" w:rsidRDefault="00FA69F9" w:rsidP="007448E4">
      <w:pPr>
        <w:pStyle w:val="KeinLeerraum"/>
        <w:rPr>
          <w:lang w:val="de-DE"/>
        </w:rPr>
      </w:pPr>
      <w:r>
        <w:rPr>
          <w:lang w:val="de-DE"/>
        </w:rPr>
        <w:t>Für die Datenbank gilt</w:t>
      </w:r>
      <w:r w:rsidR="007448E4">
        <w:rPr>
          <w:lang w:val="de-DE"/>
        </w:rPr>
        <w:t xml:space="preserve"> folgende </w:t>
      </w:r>
      <w:r w:rsidR="000407EB">
        <w:rPr>
          <w:lang w:val="de-DE"/>
        </w:rPr>
        <w:t>Beschreibung</w:t>
      </w:r>
      <w:r w:rsidR="007448E4">
        <w:rPr>
          <w:lang w:val="de-DE"/>
        </w:rPr>
        <w:t>:</w:t>
      </w:r>
    </w:p>
    <w:p w:rsidR="007448E4" w:rsidRDefault="007448E4" w:rsidP="007448E4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>Jede Pinnwand</w:t>
      </w:r>
      <w:r w:rsidR="003E2494">
        <w:rPr>
          <w:lang w:val="de-DE"/>
        </w:rPr>
        <w:t xml:space="preserve"> </w:t>
      </w:r>
      <w:r w:rsidR="00FB0D67">
        <w:rPr>
          <w:lang w:val="de-DE"/>
        </w:rPr>
        <w:t>(App Oberfläche)</w:t>
      </w:r>
      <w:r>
        <w:rPr>
          <w:lang w:val="de-DE"/>
        </w:rPr>
        <w:t xml:space="preserve"> hat n Themen</w:t>
      </w:r>
    </w:p>
    <w:p w:rsidR="007448E4" w:rsidRDefault="00A5377C" w:rsidP="007448E4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>Jeder Thread</w:t>
      </w:r>
      <w:r w:rsidR="007448E4">
        <w:rPr>
          <w:lang w:val="de-DE"/>
        </w:rPr>
        <w:t xml:space="preserve"> hat einen Namen</w:t>
      </w:r>
      <w:r w:rsidR="003E2494">
        <w:rPr>
          <w:lang w:val="de-DE"/>
        </w:rPr>
        <w:t>,</w:t>
      </w:r>
      <w:r w:rsidR="00FA69F9">
        <w:rPr>
          <w:lang w:val="de-DE"/>
        </w:rPr>
        <w:t xml:space="preserve"> </w:t>
      </w:r>
      <w:r>
        <w:rPr>
          <w:lang w:val="de-DE"/>
        </w:rPr>
        <w:t xml:space="preserve">einen Verfasser, </w:t>
      </w:r>
      <w:r w:rsidR="003E2494">
        <w:rPr>
          <w:lang w:val="de-DE"/>
        </w:rPr>
        <w:t>e</w:t>
      </w:r>
      <w:r w:rsidR="001C7A46">
        <w:rPr>
          <w:lang w:val="de-DE"/>
        </w:rPr>
        <w:t xml:space="preserve">ine Beschreibung, </w:t>
      </w:r>
      <w:r w:rsidR="003E2494">
        <w:rPr>
          <w:lang w:val="de-DE"/>
        </w:rPr>
        <w:t>einen Zeitpunkt</w:t>
      </w:r>
      <w:r w:rsidR="001C7A46">
        <w:rPr>
          <w:lang w:val="de-DE"/>
        </w:rPr>
        <w:t xml:space="preserve"> und ein Löschdatum(30 Tage nach letztem Kommentar)</w:t>
      </w:r>
    </w:p>
    <w:p w:rsidR="007448E4" w:rsidRDefault="00A5377C" w:rsidP="007448E4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>Jeder Thread</w:t>
      </w:r>
      <w:r w:rsidR="007448E4">
        <w:rPr>
          <w:lang w:val="de-DE"/>
        </w:rPr>
        <w:t xml:space="preserve"> hat n Notizen</w:t>
      </w:r>
    </w:p>
    <w:p w:rsidR="007448E4" w:rsidRDefault="007448E4" w:rsidP="007448E4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Jede Notiz hat </w:t>
      </w:r>
      <w:r w:rsidR="00A5377C">
        <w:rPr>
          <w:lang w:val="de-DE"/>
        </w:rPr>
        <w:t xml:space="preserve">einen Verfasser, </w:t>
      </w:r>
      <w:r>
        <w:rPr>
          <w:lang w:val="de-DE"/>
        </w:rPr>
        <w:t>eine Beschreibung</w:t>
      </w:r>
      <w:r w:rsidR="00FB0D67">
        <w:rPr>
          <w:lang w:val="de-DE"/>
        </w:rPr>
        <w:t xml:space="preserve"> </w:t>
      </w:r>
      <w:r w:rsidR="003E2494">
        <w:rPr>
          <w:lang w:val="de-DE"/>
        </w:rPr>
        <w:t>und einen Zeitpunkt</w:t>
      </w:r>
    </w:p>
    <w:p w:rsidR="00A5377C" w:rsidRDefault="00A5377C" w:rsidP="007448E4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Jeder Verfasser hat einen </w:t>
      </w:r>
      <w:proofErr w:type="spellStart"/>
      <w:r>
        <w:rPr>
          <w:lang w:val="de-DE"/>
        </w:rPr>
        <w:t>Nickname</w:t>
      </w:r>
      <w:proofErr w:type="spellEnd"/>
      <w:r>
        <w:rPr>
          <w:lang w:val="de-DE"/>
        </w:rPr>
        <w:t>, ein Passwort, eine E-Mail, einen Vornamen, einen Nachnamen, ein Geburtsdatum und einen Wohnort</w:t>
      </w:r>
    </w:p>
    <w:p w:rsidR="004506FD" w:rsidRDefault="004506F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de-DE"/>
        </w:rPr>
      </w:pPr>
    </w:p>
    <w:p w:rsidR="007448E4" w:rsidRPr="00825152" w:rsidRDefault="000407EB" w:rsidP="007448E4">
      <w:pPr>
        <w:pStyle w:val="berschrift1"/>
        <w:rPr>
          <w:lang w:val="de-DE"/>
        </w:rPr>
      </w:pPr>
      <w:r>
        <w:rPr>
          <w:lang w:val="de-DE"/>
        </w:rPr>
        <w:t>Konzeptioneller</w:t>
      </w:r>
      <w:r w:rsidR="007448E4">
        <w:rPr>
          <w:lang w:val="de-DE"/>
        </w:rPr>
        <w:t xml:space="preserve"> Datenbankentwurf</w:t>
      </w:r>
    </w:p>
    <w:p w:rsidR="009B597D" w:rsidRDefault="009B597D" w:rsidP="007448E4">
      <w:pPr>
        <w:rPr>
          <w:lang w:val="de-DE"/>
        </w:rPr>
      </w:pPr>
      <w:r>
        <w:rPr>
          <w:lang w:val="de-DE"/>
        </w:rPr>
        <w:t>+++</w:t>
      </w:r>
      <w:r w:rsidR="00400C3F">
        <w:rPr>
          <w:lang w:val="de-DE"/>
        </w:rPr>
        <w:t>überprüfen</w:t>
      </w:r>
      <w:r>
        <w:rPr>
          <w:lang w:val="de-DE"/>
        </w:rPr>
        <w:t>+++</w:t>
      </w:r>
    </w:p>
    <w:p w:rsidR="00400C3F" w:rsidRDefault="00400C3F" w:rsidP="007448E4">
      <w:pPr>
        <w:rPr>
          <w:lang w:val="de-DE"/>
        </w:rPr>
      </w:pPr>
      <w:r>
        <w:rPr>
          <w:lang w:val="de-DE"/>
        </w:rPr>
        <w:t xml:space="preserve">Aus der </w:t>
      </w:r>
      <w:r w:rsidR="00B35001">
        <w:rPr>
          <w:lang w:val="de-DE"/>
        </w:rPr>
        <w:t>gegebenen Informellen Beschreibung konnten wir den Konzeptionellen Datenbankentwurf schlussfolgern.</w:t>
      </w:r>
    </w:p>
    <w:p w:rsidR="009B597D" w:rsidRDefault="004506FD" w:rsidP="007448E4">
      <w:pPr>
        <w:rPr>
          <w:lang w:val="de-DE"/>
        </w:rPr>
      </w:pPr>
      <w:r>
        <w:rPr>
          <w:lang w:val="de-DE"/>
        </w:rPr>
        <w:t xml:space="preserve">Innerhalb unserer Pinnwand werden </w:t>
      </w:r>
      <w:r w:rsidR="009B597D">
        <w:rPr>
          <w:lang w:val="de-DE"/>
        </w:rPr>
        <w:t>dre</w:t>
      </w:r>
      <w:r>
        <w:rPr>
          <w:lang w:val="de-DE"/>
        </w:rPr>
        <w:t xml:space="preserve">i </w:t>
      </w:r>
      <w:proofErr w:type="spellStart"/>
      <w:r>
        <w:rPr>
          <w:lang w:val="de-DE"/>
        </w:rPr>
        <w:t>Tables</w:t>
      </w:r>
      <w:proofErr w:type="spellEnd"/>
      <w:r>
        <w:rPr>
          <w:lang w:val="de-DE"/>
        </w:rPr>
        <w:t xml:space="preserve"> benutzt: </w:t>
      </w:r>
      <w:r w:rsidR="009B597D">
        <w:rPr>
          <w:lang w:val="de-DE"/>
        </w:rPr>
        <w:t>Der User, d</w:t>
      </w:r>
      <w:r>
        <w:rPr>
          <w:lang w:val="de-DE"/>
        </w:rPr>
        <w:t xml:space="preserve">er Thread und die Notiz. </w:t>
      </w:r>
    </w:p>
    <w:p w:rsidR="004506FD" w:rsidRDefault="004506FD" w:rsidP="007448E4">
      <w:pPr>
        <w:rPr>
          <w:lang w:val="de-DE"/>
        </w:rPr>
      </w:pPr>
      <w:r>
        <w:rPr>
          <w:lang w:val="de-DE"/>
        </w:rPr>
        <w:t>Ein Thread ist durch seinen Namen,</w:t>
      </w:r>
      <w:r w:rsidR="00400C3F">
        <w:rPr>
          <w:lang w:val="de-DE"/>
        </w:rPr>
        <w:t xml:space="preserve"> seinen Verfasser,</w:t>
      </w:r>
      <w:r>
        <w:rPr>
          <w:lang w:val="de-DE"/>
        </w:rPr>
        <w:t xml:space="preserve"> seine Beschreibung, sein Datum und seine Deadline definiert, d.h. es werden </w:t>
      </w:r>
      <w:r w:rsidR="00400C3F">
        <w:rPr>
          <w:lang w:val="de-DE"/>
        </w:rPr>
        <w:t>dr</w:t>
      </w:r>
      <w:r>
        <w:rPr>
          <w:lang w:val="de-DE"/>
        </w:rPr>
        <w:t>ei Datentypen vom String und</w:t>
      </w:r>
      <w:r w:rsidR="00400C3F">
        <w:rPr>
          <w:lang w:val="de-DE"/>
        </w:rPr>
        <w:t xml:space="preserve"> zwei</w:t>
      </w:r>
      <w:r>
        <w:rPr>
          <w:lang w:val="de-DE"/>
        </w:rPr>
        <w:t xml:space="preserve"> von Time verwendet. Die Notiz beinhält</w:t>
      </w:r>
      <w:r w:rsidR="00400C3F">
        <w:rPr>
          <w:lang w:val="de-DE"/>
        </w:rPr>
        <w:t xml:space="preserve"> den Verfasser,</w:t>
      </w:r>
      <w:r>
        <w:rPr>
          <w:lang w:val="de-DE"/>
        </w:rPr>
        <w:t xml:space="preserve"> das Kommentar und den Zeitpunkt, an dem er hochgeladen wurde.</w:t>
      </w:r>
      <w:r w:rsidR="00400C3F">
        <w:rPr>
          <w:lang w:val="de-DE"/>
        </w:rPr>
        <w:t xml:space="preserve"> Ein User wird durch einen Nicknamen, ein Passwort, seine E-Mail, seinen Vor- und Nachnamen, sowie Geburtsdatum und Wohnort definiert.</w:t>
      </w:r>
    </w:p>
    <w:p w:rsidR="00400C3F" w:rsidRDefault="004506FD" w:rsidP="007448E4">
      <w:pPr>
        <w:rPr>
          <w:lang w:val="de-DE"/>
        </w:rPr>
      </w:pPr>
      <w:r>
        <w:rPr>
          <w:lang w:val="de-DE"/>
        </w:rPr>
        <w:t>Ein Thread beinhaltet keine oder mehrere Notizen, aber Notizen sind genau einem Thread zugewiesen.</w:t>
      </w:r>
      <w:r w:rsidR="00400C3F">
        <w:rPr>
          <w:lang w:val="de-DE"/>
        </w:rPr>
        <w:t xml:space="preserve"> Jeder Thread und jede Notiz sind jeweils genau einem User zugeordnet, wobei jeder User keine oder mehrere Notizen und Threads verfassen kann.</w:t>
      </w:r>
    </w:p>
    <w:p w:rsidR="00400C3F" w:rsidRDefault="00400C3F" w:rsidP="007448E4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905375" cy="3448050"/>
            <wp:effectExtent l="0" t="0" r="9525" b="0"/>
            <wp:docPr id="1" name="Grafik 1" descr="C:\Users\s0538721\Desktop\Konzeptioneller DB-entw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538721\Desktop\Konzeptioneller DB-entwur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E4" w:rsidRPr="00825152" w:rsidRDefault="007448E4" w:rsidP="004506FD">
      <w:pPr>
        <w:pStyle w:val="berschrift1"/>
        <w:rPr>
          <w:lang w:val="de-DE"/>
        </w:rPr>
      </w:pPr>
      <w:r>
        <w:rPr>
          <w:lang w:val="de-DE"/>
        </w:rPr>
        <w:t>Relationaler Datenbankentwurf</w:t>
      </w:r>
    </w:p>
    <w:p w:rsidR="007448E4" w:rsidRDefault="007448E4" w:rsidP="007448E4">
      <w:pPr>
        <w:rPr>
          <w:lang w:val="de-DE"/>
        </w:rPr>
      </w:pPr>
      <w:r>
        <w:rPr>
          <w:lang w:val="de-DE"/>
        </w:rPr>
        <w:t>+++</w:t>
      </w:r>
      <w:r w:rsidR="00BC5408">
        <w:rPr>
          <w:lang w:val="de-DE"/>
        </w:rPr>
        <w:t>überprüfen</w:t>
      </w:r>
      <w:r>
        <w:rPr>
          <w:lang w:val="de-DE"/>
        </w:rPr>
        <w:t>+++</w:t>
      </w:r>
    </w:p>
    <w:p w:rsidR="00B35001" w:rsidRDefault="00B35001" w:rsidP="007448E4">
      <w:pPr>
        <w:rPr>
          <w:lang w:val="de-DE"/>
        </w:rPr>
      </w:pPr>
      <w:r>
        <w:rPr>
          <w:lang w:val="de-DE"/>
        </w:rPr>
        <w:t>Aus dem erarbeiteten konzeptionellen Datenbankentwurf  wird als nächstes der relationale Datenbankentwurf abgeleitet.</w:t>
      </w:r>
    </w:p>
    <w:p w:rsidR="00B35001" w:rsidRDefault="00B35001" w:rsidP="007448E4">
      <w:pPr>
        <w:rPr>
          <w:lang w:val="de-DE"/>
        </w:rPr>
      </w:pPr>
      <w:r>
        <w:rPr>
          <w:lang w:val="de-DE"/>
        </w:rPr>
        <w:t xml:space="preserve">Bei jeder Tabelle wird eine ID als Primärschlüssel hinzugefügt. Die Notiz-Table erhält eine </w:t>
      </w:r>
      <w:proofErr w:type="spellStart"/>
      <w:r>
        <w:rPr>
          <w:lang w:val="de-DE"/>
        </w:rPr>
        <w:t>Threadid</w:t>
      </w:r>
      <w:proofErr w:type="spellEnd"/>
      <w:r>
        <w:rPr>
          <w:lang w:val="de-DE"/>
        </w:rPr>
        <w:t xml:space="preserve"> welche als </w:t>
      </w:r>
      <w:proofErr w:type="spellStart"/>
      <w:r>
        <w:rPr>
          <w:lang w:val="de-DE"/>
        </w:rPr>
        <w:t>Foreign</w:t>
      </w:r>
      <w:proofErr w:type="spellEnd"/>
      <w:r>
        <w:rPr>
          <w:lang w:val="de-DE"/>
        </w:rPr>
        <w:t xml:space="preserve"> Key auf die ID des zugehörigen Threads verweist. Außerdem werden </w:t>
      </w:r>
      <w:r w:rsidR="00BC5408">
        <w:rPr>
          <w:lang w:val="de-DE"/>
        </w:rPr>
        <w:t xml:space="preserve">bei den Tabellen Thread und Notiz die Verfasser durch eine </w:t>
      </w:r>
      <w:proofErr w:type="spellStart"/>
      <w:r w:rsidR="00BC5408">
        <w:rPr>
          <w:lang w:val="de-DE"/>
        </w:rPr>
        <w:t>Verfasserid</w:t>
      </w:r>
      <w:proofErr w:type="spellEnd"/>
      <w:r w:rsidR="00BC5408">
        <w:rPr>
          <w:lang w:val="de-DE"/>
        </w:rPr>
        <w:t xml:space="preserve"> ausgewechselt</w:t>
      </w:r>
      <w:r w:rsidR="00B16EBD">
        <w:rPr>
          <w:lang w:val="de-DE"/>
        </w:rPr>
        <w:t>,</w:t>
      </w:r>
      <w:r w:rsidR="00BC5408">
        <w:rPr>
          <w:lang w:val="de-DE"/>
        </w:rPr>
        <w:t xml:space="preserve"> welche dann jeweils auf die ID des Users verweisen.</w:t>
      </w:r>
    </w:p>
    <w:p w:rsidR="002B69D9" w:rsidRDefault="00CA1466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934075" cy="3524250"/>
            <wp:effectExtent l="0" t="0" r="9525" b="0"/>
            <wp:docPr id="3" name="Grafik 3" descr="C:\Users\s0538721\Desktop\Relationaler Datenbankentw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538721\Desktop\Relationaler Datenbankentwur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33" w:rsidRPr="00825152" w:rsidRDefault="00100933" w:rsidP="00100933">
      <w:pPr>
        <w:pStyle w:val="berschrift1"/>
        <w:rPr>
          <w:lang w:val="de-DE"/>
        </w:rPr>
      </w:pPr>
      <w:r>
        <w:rPr>
          <w:lang w:val="de-DE"/>
        </w:rPr>
        <w:t>Implementierung in MySQL</w:t>
      </w:r>
    </w:p>
    <w:p w:rsidR="00100933" w:rsidRDefault="00100933" w:rsidP="00100933">
      <w:pPr>
        <w:rPr>
          <w:lang w:val="de-DE"/>
        </w:rPr>
      </w:pPr>
      <w:r>
        <w:rPr>
          <w:lang w:val="de-DE"/>
        </w:rPr>
        <w:t>+++Verfassen+++</w:t>
      </w:r>
    </w:p>
    <w:p w:rsidR="00100933" w:rsidRDefault="00100933" w:rsidP="00100933">
      <w:pPr>
        <w:rPr>
          <w:lang w:val="de-DE"/>
        </w:rPr>
      </w:pPr>
    </w:p>
    <w:p w:rsidR="00100933" w:rsidRPr="00825152" w:rsidRDefault="00100933" w:rsidP="00100933">
      <w:pPr>
        <w:pStyle w:val="berschrift1"/>
        <w:rPr>
          <w:lang w:val="de-DE"/>
        </w:rPr>
      </w:pPr>
      <w:r>
        <w:rPr>
          <w:lang w:val="de-DE"/>
        </w:rPr>
        <w:t>Grober Zugriff</w:t>
      </w:r>
    </w:p>
    <w:p w:rsidR="00100933" w:rsidRDefault="00100933" w:rsidP="00100933">
      <w:pPr>
        <w:rPr>
          <w:lang w:val="de-DE"/>
        </w:rPr>
      </w:pPr>
      <w:r>
        <w:rPr>
          <w:lang w:val="de-DE"/>
        </w:rPr>
        <w:t>+++Verfassen+++</w:t>
      </w:r>
    </w:p>
    <w:p w:rsidR="00B16EBD" w:rsidRDefault="00B16EBD" w:rsidP="00100933">
      <w:pPr>
        <w:rPr>
          <w:lang w:val="de-DE"/>
        </w:rPr>
      </w:pPr>
      <w:r>
        <w:rPr>
          <w:lang w:val="de-DE"/>
        </w:rPr>
        <w:t>Über die a</w:t>
      </w:r>
      <w:r w:rsidR="001E49CF">
        <w:rPr>
          <w:lang w:val="de-DE"/>
        </w:rPr>
        <w:t>ngefertigte Applikation sollen</w:t>
      </w:r>
      <w:r>
        <w:rPr>
          <w:lang w:val="de-DE"/>
        </w:rPr>
        <w:t xml:space="preserve"> Zugriff</w:t>
      </w:r>
      <w:r w:rsidR="001E49CF">
        <w:rPr>
          <w:lang w:val="de-DE"/>
        </w:rPr>
        <w:t>e</w:t>
      </w:r>
      <w:r>
        <w:rPr>
          <w:lang w:val="de-DE"/>
        </w:rPr>
        <w:t xml:space="preserve"> </w:t>
      </w:r>
      <w:r w:rsidR="001E49CF">
        <w:rPr>
          <w:lang w:val="de-DE"/>
        </w:rPr>
        <w:t xml:space="preserve">sowohl </w:t>
      </w:r>
      <w:r>
        <w:rPr>
          <w:lang w:val="de-DE"/>
        </w:rPr>
        <w:t>auf eine</w:t>
      </w:r>
      <w:r w:rsidR="001E49CF">
        <w:rPr>
          <w:lang w:val="de-DE"/>
        </w:rPr>
        <w:t>r</w:t>
      </w:r>
      <w:r>
        <w:rPr>
          <w:lang w:val="de-DE"/>
        </w:rPr>
        <w:t xml:space="preserve"> zentrale- </w:t>
      </w:r>
      <w:r w:rsidR="001E49CF">
        <w:rPr>
          <w:lang w:val="de-DE"/>
        </w:rPr>
        <w:t xml:space="preserve">als auch auf </w:t>
      </w:r>
      <w:r>
        <w:rPr>
          <w:lang w:val="de-DE"/>
        </w:rPr>
        <w:t>eine</w:t>
      </w:r>
      <w:r w:rsidR="001E49CF">
        <w:rPr>
          <w:lang w:val="de-DE"/>
        </w:rPr>
        <w:t>r lokale Datenbank möglich sein. Dadurch ist man in der Lage Forenbeiträge als verifizierter Nutzer zu erstellen, zu kommentieren oder zu lesen.</w:t>
      </w:r>
      <w:bookmarkStart w:id="0" w:name="_GoBack"/>
      <w:bookmarkEnd w:id="0"/>
    </w:p>
    <w:p w:rsidR="00100933" w:rsidRPr="00825152" w:rsidRDefault="00100933" w:rsidP="00100933">
      <w:pPr>
        <w:pStyle w:val="berschrift1"/>
        <w:rPr>
          <w:lang w:val="de-DE"/>
        </w:rPr>
      </w:pPr>
      <w:r>
        <w:rPr>
          <w:lang w:val="de-DE"/>
        </w:rPr>
        <w:t>Layout Entwurf</w:t>
      </w:r>
    </w:p>
    <w:p w:rsidR="00100933" w:rsidRDefault="00100933" w:rsidP="00100933">
      <w:pPr>
        <w:rPr>
          <w:lang w:val="de-DE"/>
        </w:rPr>
      </w:pPr>
      <w:r>
        <w:rPr>
          <w:lang w:val="de-DE"/>
        </w:rPr>
        <w:t>+++Verfassen+++</w:t>
      </w:r>
    </w:p>
    <w:p w:rsidR="00100933" w:rsidRPr="00825152" w:rsidRDefault="00100933" w:rsidP="00100933">
      <w:pPr>
        <w:pStyle w:val="berschrift1"/>
        <w:rPr>
          <w:lang w:val="de-DE"/>
        </w:rPr>
      </w:pPr>
      <w:r>
        <w:rPr>
          <w:lang w:val="de-DE"/>
        </w:rPr>
        <w:t>Implementierung in Java</w:t>
      </w:r>
    </w:p>
    <w:p w:rsidR="00100933" w:rsidRDefault="00100933" w:rsidP="00100933">
      <w:pPr>
        <w:rPr>
          <w:lang w:val="de-DE"/>
        </w:rPr>
      </w:pPr>
      <w:r>
        <w:rPr>
          <w:lang w:val="de-DE"/>
        </w:rPr>
        <w:t>+++Verfassen+++</w:t>
      </w:r>
    </w:p>
    <w:p w:rsidR="00811A38" w:rsidRPr="00825152" w:rsidRDefault="00811A38" w:rsidP="00811A38">
      <w:pPr>
        <w:pStyle w:val="berschrift1"/>
        <w:rPr>
          <w:lang w:val="de-DE"/>
        </w:rPr>
      </w:pPr>
      <w:r>
        <w:rPr>
          <w:lang w:val="de-DE"/>
        </w:rPr>
        <w:lastRenderedPageBreak/>
        <w:t>Fazit</w:t>
      </w:r>
    </w:p>
    <w:p w:rsidR="00811A38" w:rsidRDefault="00811A38" w:rsidP="00811A38">
      <w:pPr>
        <w:rPr>
          <w:lang w:val="de-DE"/>
        </w:rPr>
      </w:pPr>
      <w:r>
        <w:rPr>
          <w:lang w:val="de-DE"/>
        </w:rPr>
        <w:t>+++Verfassen+++</w:t>
      </w:r>
    </w:p>
    <w:p w:rsidR="00811A38" w:rsidRDefault="00811A38" w:rsidP="00100933">
      <w:pPr>
        <w:rPr>
          <w:lang w:val="de-DE"/>
        </w:rPr>
      </w:pPr>
    </w:p>
    <w:p w:rsidR="00100933" w:rsidRDefault="00100933" w:rsidP="00100933">
      <w:pPr>
        <w:rPr>
          <w:lang w:val="de-DE"/>
        </w:rPr>
      </w:pPr>
    </w:p>
    <w:p w:rsidR="00100933" w:rsidRDefault="00100933" w:rsidP="00100933">
      <w:pPr>
        <w:rPr>
          <w:lang w:val="de-DE"/>
        </w:rPr>
      </w:pPr>
    </w:p>
    <w:p w:rsidR="002B69D9" w:rsidRPr="00825152" w:rsidRDefault="002B69D9">
      <w:pPr>
        <w:rPr>
          <w:lang w:val="de-DE"/>
        </w:rPr>
      </w:pPr>
    </w:p>
    <w:sectPr w:rsidR="002B69D9" w:rsidRPr="00825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7544B1"/>
    <w:multiLevelType w:val="hybridMultilevel"/>
    <w:tmpl w:val="6A70E43A"/>
    <w:lvl w:ilvl="0" w:tplc="73BEDC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563"/>
    <w:multiLevelType w:val="hybridMultilevel"/>
    <w:tmpl w:val="A4C24786"/>
    <w:lvl w:ilvl="0" w:tplc="31D4F5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4E2D"/>
    <w:multiLevelType w:val="hybridMultilevel"/>
    <w:tmpl w:val="A672E2DC"/>
    <w:lvl w:ilvl="0" w:tplc="A1D88A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61B"/>
    <w:multiLevelType w:val="hybridMultilevel"/>
    <w:tmpl w:val="7E365350"/>
    <w:lvl w:ilvl="0" w:tplc="3844D1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3CD8"/>
    <w:multiLevelType w:val="hybridMultilevel"/>
    <w:tmpl w:val="6E68EEAE"/>
    <w:lvl w:ilvl="0" w:tplc="4DEE0FD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  <w:num w:numId="15">
    <w:abstractNumId w:val="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D9"/>
    <w:rsid w:val="000407EB"/>
    <w:rsid w:val="000C7BF3"/>
    <w:rsid w:val="000E5BC0"/>
    <w:rsid w:val="00100933"/>
    <w:rsid w:val="001C7A46"/>
    <w:rsid w:val="001E49CF"/>
    <w:rsid w:val="002B69D9"/>
    <w:rsid w:val="002C2A76"/>
    <w:rsid w:val="00314345"/>
    <w:rsid w:val="003E2494"/>
    <w:rsid w:val="00400C3F"/>
    <w:rsid w:val="004506FD"/>
    <w:rsid w:val="006848A2"/>
    <w:rsid w:val="007448E4"/>
    <w:rsid w:val="00766B00"/>
    <w:rsid w:val="0078714F"/>
    <w:rsid w:val="00811A38"/>
    <w:rsid w:val="00825152"/>
    <w:rsid w:val="0085556D"/>
    <w:rsid w:val="008C10FD"/>
    <w:rsid w:val="0099393A"/>
    <w:rsid w:val="009B597D"/>
    <w:rsid w:val="00A5377C"/>
    <w:rsid w:val="00A65FE1"/>
    <w:rsid w:val="00B16EBD"/>
    <w:rsid w:val="00B35001"/>
    <w:rsid w:val="00B63BD9"/>
    <w:rsid w:val="00BC5408"/>
    <w:rsid w:val="00C31645"/>
    <w:rsid w:val="00CA1466"/>
    <w:rsid w:val="00FA69F9"/>
    <w:rsid w:val="00FB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F8BFE-7786-4CF3-87AF-F662C77C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0538721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5</Pages>
  <Words>463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Ruppel</dc:creator>
  <cp:keywords/>
  <cp:lastModifiedBy>Hung Nguyen Minh</cp:lastModifiedBy>
  <cp:revision>3</cp:revision>
  <dcterms:created xsi:type="dcterms:W3CDTF">2015-06-29T08:51:00Z</dcterms:created>
  <dcterms:modified xsi:type="dcterms:W3CDTF">2015-06-29T09:11:00Z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